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44" w:rsidRDefault="00E53714" w:rsidP="00920907">
      <w:pPr>
        <w:pStyle w:val="Title"/>
        <w:jc w:val="center"/>
      </w:pPr>
      <w:r>
        <w:t>Reason 2 Go</w:t>
      </w:r>
      <w:r w:rsidR="00920907">
        <w:t xml:space="preserve"> Newsl</w:t>
      </w:r>
      <w:r w:rsidR="0078706A">
        <w:t>E</w:t>
      </w:r>
      <w:r w:rsidR="00920907">
        <w:t>tter</w:t>
      </w:r>
    </w:p>
    <w:p w:rsidR="00777144" w:rsidRDefault="0012219C">
      <w:pPr>
        <w:pStyle w:val="Subtitle"/>
      </w:pPr>
      <w:r>
        <w:rPr>
          <w:noProof/>
          <w:lang w:eastAsia="en-US"/>
        </w:rPr>
        <mc:AlternateContent>
          <mc:Choice Requires="wps">
            <w:drawing>
              <wp:anchor distT="182880" distB="182880" distL="274320" distR="274320" simplePos="0" relativeHeight="251659264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paragraph">
                  <wp:posOffset>711835</wp:posOffset>
                </wp:positionV>
                <wp:extent cx="2240280" cy="6492240"/>
                <wp:effectExtent l="0" t="0" r="7620" b="186055"/>
                <wp:wrapSquare wrapText="bothSides"/>
                <wp:docPr id="1" name="Text Box 1" descr="Text box sidebar for laying out a highlighted story and photo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49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Table containing a text sidebar and photo."/>
                            </w:tblPr>
                            <w:tblGrid>
                              <w:gridCol w:w="3518"/>
                            </w:tblGrid>
                            <w:tr w:rsidR="00777144">
                              <w:trPr>
                                <w:trHeight w:hRule="exact" w:val="6048"/>
                              </w:trPr>
                              <w:tc>
                                <w:tcPr>
                                  <w:tcW w:w="3518" w:type="dxa"/>
                                  <w:shd w:val="clear" w:color="auto" w:fill="E76A1D" w:themeFill="accent1"/>
                                  <w:tcMar>
                                    <w:top w:w="288" w:type="dxa"/>
                                    <w:bottom w:w="288" w:type="dxa"/>
                                  </w:tcMar>
                                </w:tcPr>
                                <w:p w:rsidR="00777144" w:rsidRDefault="00E53714">
                                  <w:pPr>
                                    <w:pStyle w:val="BlockHeading"/>
                                  </w:pPr>
                                  <w:r>
                                    <w:t>R2G</w:t>
                                  </w:r>
                                  <w:r w:rsidR="0078706A">
                                    <w:t xml:space="preserve"> </w:t>
                                  </w:r>
                                  <w:r w:rsidR="00920907">
                                    <w:t>M</w:t>
                                  </w:r>
                                  <w:r w:rsidR="0078706A">
                                    <w:t>I</w:t>
                                  </w:r>
                                  <w:r w:rsidR="00920907">
                                    <w:t>SSION STATEMENT</w:t>
                                  </w:r>
                                </w:p>
                                <w:p w:rsidR="0078706A" w:rsidRDefault="00920907" w:rsidP="00920907">
                                  <w:pPr>
                                    <w:pStyle w:val="BlockTex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20907">
                                    <w:rPr>
                                      <w:b/>
                                      <w:bCs/>
                                    </w:rPr>
                                    <w:t xml:space="preserve">Profitable growth through </w:t>
                                  </w:r>
                                  <w:r w:rsidR="0078706A">
                                    <w:rPr>
                                      <w:b/>
                                      <w:bCs/>
                                    </w:rPr>
                                    <w:t>…</w:t>
                                  </w:r>
                                </w:p>
                                <w:p w:rsidR="0078706A" w:rsidRPr="0078706A" w:rsidRDefault="0078706A" w:rsidP="0078706A">
                                  <w:pPr>
                                    <w:pStyle w:val="BlockText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Superior C</w:t>
                                  </w:r>
                                  <w:r w:rsidR="00920907" w:rsidRPr="00920907">
                                    <w:rPr>
                                      <w:b/>
                                      <w:bCs/>
                                    </w:rPr>
                                    <w:t>ustom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er S</w:t>
                                  </w:r>
                                  <w:r w:rsidR="00920907">
                                    <w:rPr>
                                      <w:b/>
                                      <w:bCs/>
                                    </w:rPr>
                                    <w:t>ervice</w:t>
                                  </w:r>
                                </w:p>
                                <w:p w:rsidR="0078706A" w:rsidRPr="0078706A" w:rsidRDefault="0078706A" w:rsidP="0078706A">
                                  <w:pPr>
                                    <w:pStyle w:val="BlockText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I</w:t>
                                  </w:r>
                                  <w:r w:rsidR="00920907">
                                    <w:rPr>
                                      <w:b/>
                                      <w:bCs/>
                                    </w:rPr>
                                    <w:t>nnovation</w:t>
                                  </w:r>
                                </w:p>
                                <w:p w:rsidR="0078706A" w:rsidRPr="0078706A" w:rsidRDefault="0078706A" w:rsidP="0078706A">
                                  <w:pPr>
                                    <w:pStyle w:val="BlockText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Quality</w:t>
                                  </w:r>
                                </w:p>
                                <w:p w:rsidR="0078706A" w:rsidRPr="0078706A" w:rsidRDefault="00920907" w:rsidP="0078706A">
                                  <w:pPr>
                                    <w:pStyle w:val="BlockText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78706A" w:rsidRPr="00920907"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  <w:r w:rsidRPr="00920907">
                                    <w:rPr>
                                      <w:b/>
                                      <w:bCs/>
                                    </w:rPr>
                                    <w:t>ommitment</w:t>
                                  </w:r>
                                </w:p>
                                <w:p w:rsidR="00777144" w:rsidRDefault="00920907" w:rsidP="0078706A">
                                  <w:pPr>
                                    <w:pStyle w:val="BlockText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and </w:t>
                                  </w:r>
                                  <w:r w:rsidR="0078706A">
                                    <w:rPr>
                                      <w:b/>
                                      <w:bCs/>
                                    </w:rPr>
                                    <w:t>Fun</w:t>
                                  </w:r>
                                  <w:r w:rsidRPr="00920907">
                                    <w:t xml:space="preserve"> </w:t>
                                  </w:r>
                                </w:p>
                              </w:tc>
                            </w:tr>
                            <w:tr w:rsidR="00777144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3518" w:type="dxa"/>
                                </w:tcPr>
                                <w:p w:rsidR="00777144" w:rsidRDefault="00777144"/>
                              </w:tc>
                            </w:tr>
                            <w:tr w:rsidR="00777144">
                              <w:trPr>
                                <w:trHeight w:hRule="exact" w:val="3312"/>
                              </w:trPr>
                              <w:tc>
                                <w:tcPr>
                                  <w:tcW w:w="3518" w:type="dxa"/>
                                </w:tcPr>
                                <w:p w:rsidR="00777144" w:rsidRDefault="0012219C" w:rsidP="0078706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1AF284BB" wp14:editId="64DAB905">
                                        <wp:extent cx="1403350" cy="2105025"/>
                                        <wp:effectExtent l="0" t="0" r="6350" b="9525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Steph\Dropbox\7-27 specs\newsletter\fron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3350" cy="2105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78706A" w:rsidRPr="0078706A" w:rsidRDefault="00E53714" w:rsidP="0078706A">
                            <w:pPr>
                              <w:pStyle w:val="Caption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Barb and Chris Mahoney</w:t>
                            </w:r>
                          </w:p>
                          <w:p w:rsidR="0078706A" w:rsidRPr="0078706A" w:rsidRDefault="0078706A" w:rsidP="0078706A">
                            <w:pPr>
                              <w:pStyle w:val="Caption"/>
                              <w:jc w:val="center"/>
                              <w:rPr>
                                <w:sz w:val="18"/>
                              </w:rPr>
                            </w:pPr>
                            <w:r w:rsidRPr="0078706A">
                              <w:rPr>
                                <w:sz w:val="18"/>
                              </w:rPr>
                              <w:t xml:space="preserve">enjoy </w:t>
                            </w:r>
                            <w:r w:rsidR="00920907" w:rsidRPr="0078706A">
                              <w:rPr>
                                <w:sz w:val="18"/>
                              </w:rPr>
                              <w:t>a beautiful sunset</w:t>
                            </w:r>
                            <w:r w:rsidRPr="0078706A"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777144" w:rsidRPr="0078706A" w:rsidRDefault="0078706A" w:rsidP="0078706A">
                            <w:pPr>
                              <w:pStyle w:val="Caption"/>
                              <w:jc w:val="center"/>
                              <w:rPr>
                                <w:sz w:val="18"/>
                              </w:rPr>
                            </w:pPr>
                            <w:r w:rsidRPr="0078706A">
                              <w:rPr>
                                <w:sz w:val="18"/>
                              </w:rPr>
                              <w:t>Happy Anniversary!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Text box sidebar for laying out a highlighted story and photo." style="position:absolute;margin-left:0;margin-top:56.05pt;width:176.4pt;height:511.2pt;z-index:251659264;visibility:visible;mso-wrap-style:square;mso-width-percent:0;mso-height-percent:0;mso-wrap-distance-left:21.6pt;mso-wrap-distance-top:14.4pt;mso-wrap-distance-right:21.6pt;mso-wrap-distance-bottom:14.4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Table containing a text sidebar and photo."/>
                      </w:tblPr>
                      <w:tblGrid>
                        <w:gridCol w:w="3518"/>
                      </w:tblGrid>
                      <w:tr w:rsidR="00777144">
                        <w:trPr>
                          <w:trHeight w:hRule="exact" w:val="6048"/>
                        </w:trPr>
                        <w:tc>
                          <w:tcPr>
                            <w:tcW w:w="3518" w:type="dxa"/>
                            <w:shd w:val="clear" w:color="auto" w:fill="E76A1D" w:themeFill="accent1"/>
                            <w:tcMar>
                              <w:top w:w="288" w:type="dxa"/>
                              <w:bottom w:w="288" w:type="dxa"/>
                            </w:tcMar>
                          </w:tcPr>
                          <w:p w:rsidR="00777144" w:rsidRDefault="00E53714">
                            <w:pPr>
                              <w:pStyle w:val="BlockHeading"/>
                            </w:pPr>
                            <w:r>
                              <w:t>R2G</w:t>
                            </w:r>
                            <w:r w:rsidR="0078706A">
                              <w:t xml:space="preserve"> </w:t>
                            </w:r>
                            <w:r w:rsidR="00920907">
                              <w:t>M</w:t>
                            </w:r>
                            <w:r w:rsidR="0078706A">
                              <w:t>I</w:t>
                            </w:r>
                            <w:r w:rsidR="00920907">
                              <w:t>SSION STATEMENT</w:t>
                            </w:r>
                          </w:p>
                          <w:p w:rsidR="0078706A" w:rsidRDefault="00920907" w:rsidP="00920907">
                            <w:pPr>
                              <w:pStyle w:val="BlockText"/>
                              <w:rPr>
                                <w:b/>
                                <w:bCs/>
                              </w:rPr>
                            </w:pPr>
                            <w:r w:rsidRPr="00920907">
                              <w:rPr>
                                <w:b/>
                                <w:bCs/>
                              </w:rPr>
                              <w:t xml:space="preserve">Profitable growth through </w:t>
                            </w:r>
                            <w:r w:rsidR="0078706A">
                              <w:rPr>
                                <w:b/>
                                <w:bCs/>
                              </w:rPr>
                              <w:t>…</w:t>
                            </w:r>
                          </w:p>
                          <w:p w:rsidR="0078706A" w:rsidRPr="0078706A" w:rsidRDefault="0078706A" w:rsidP="0078706A">
                            <w:pPr>
                              <w:pStyle w:val="BlockTex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Superior C</w:t>
                            </w:r>
                            <w:r w:rsidR="00920907" w:rsidRPr="00920907">
                              <w:rPr>
                                <w:b/>
                                <w:bCs/>
                              </w:rPr>
                              <w:t>ustom</w:t>
                            </w:r>
                            <w:r>
                              <w:rPr>
                                <w:b/>
                                <w:bCs/>
                              </w:rPr>
                              <w:t>er S</w:t>
                            </w:r>
                            <w:r w:rsidR="00920907">
                              <w:rPr>
                                <w:b/>
                                <w:bCs/>
                              </w:rPr>
                              <w:t>ervice</w:t>
                            </w:r>
                          </w:p>
                          <w:p w:rsidR="0078706A" w:rsidRPr="0078706A" w:rsidRDefault="0078706A" w:rsidP="0078706A">
                            <w:pPr>
                              <w:pStyle w:val="BlockTex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I</w:t>
                            </w:r>
                            <w:r w:rsidR="00920907">
                              <w:rPr>
                                <w:b/>
                                <w:bCs/>
                              </w:rPr>
                              <w:t>nnovation</w:t>
                            </w:r>
                          </w:p>
                          <w:p w:rsidR="0078706A" w:rsidRPr="0078706A" w:rsidRDefault="0078706A" w:rsidP="0078706A">
                            <w:pPr>
                              <w:pStyle w:val="BlockTex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Quality</w:t>
                            </w:r>
                          </w:p>
                          <w:p w:rsidR="0078706A" w:rsidRPr="0078706A" w:rsidRDefault="00920907" w:rsidP="0078706A">
                            <w:pPr>
                              <w:pStyle w:val="BlockTex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8706A" w:rsidRPr="00920907"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920907">
                              <w:rPr>
                                <w:b/>
                                <w:bCs/>
                              </w:rPr>
                              <w:t>ommitment</w:t>
                            </w:r>
                          </w:p>
                          <w:p w:rsidR="00777144" w:rsidRDefault="00920907" w:rsidP="0078706A">
                            <w:pPr>
                              <w:pStyle w:val="BlockTex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and </w:t>
                            </w:r>
                            <w:r w:rsidR="0078706A">
                              <w:rPr>
                                <w:b/>
                                <w:bCs/>
                              </w:rPr>
                              <w:t>Fun</w:t>
                            </w:r>
                            <w:r w:rsidRPr="00920907">
                              <w:t xml:space="preserve"> </w:t>
                            </w:r>
                          </w:p>
                        </w:tc>
                      </w:tr>
                      <w:tr w:rsidR="00777144">
                        <w:trPr>
                          <w:trHeight w:hRule="exact" w:val="288"/>
                        </w:trPr>
                        <w:tc>
                          <w:tcPr>
                            <w:tcW w:w="3518" w:type="dxa"/>
                          </w:tcPr>
                          <w:p w:rsidR="00777144" w:rsidRDefault="00777144"/>
                        </w:tc>
                      </w:tr>
                      <w:tr w:rsidR="00777144">
                        <w:trPr>
                          <w:trHeight w:hRule="exact" w:val="3312"/>
                        </w:trPr>
                        <w:tc>
                          <w:tcPr>
                            <w:tcW w:w="3518" w:type="dxa"/>
                          </w:tcPr>
                          <w:p w:rsidR="00777144" w:rsidRDefault="0012219C" w:rsidP="0078706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AF284BB" wp14:editId="64DAB905">
                                  <wp:extent cx="1403350" cy="2105025"/>
                                  <wp:effectExtent l="0" t="0" r="6350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teph\Dropbox\7-27 specs\newsletter\fro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350" cy="2105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78706A" w:rsidRPr="0078706A" w:rsidRDefault="00E53714" w:rsidP="0078706A">
                      <w:pPr>
                        <w:pStyle w:val="Caption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Barb and Chris Mahoney</w:t>
                      </w:r>
                    </w:p>
                    <w:p w:rsidR="0078706A" w:rsidRPr="0078706A" w:rsidRDefault="0078706A" w:rsidP="0078706A">
                      <w:pPr>
                        <w:pStyle w:val="Caption"/>
                        <w:jc w:val="center"/>
                        <w:rPr>
                          <w:sz w:val="18"/>
                        </w:rPr>
                      </w:pPr>
                      <w:r w:rsidRPr="0078706A">
                        <w:rPr>
                          <w:sz w:val="18"/>
                        </w:rPr>
                        <w:t xml:space="preserve">enjoy </w:t>
                      </w:r>
                      <w:r w:rsidR="00920907" w:rsidRPr="0078706A">
                        <w:rPr>
                          <w:sz w:val="18"/>
                        </w:rPr>
                        <w:t>a beautiful sunset</w:t>
                      </w:r>
                      <w:r w:rsidRPr="0078706A">
                        <w:rPr>
                          <w:sz w:val="18"/>
                        </w:rPr>
                        <w:t>.</w:t>
                      </w:r>
                    </w:p>
                    <w:p w:rsidR="00777144" w:rsidRPr="0078706A" w:rsidRDefault="0078706A" w:rsidP="0078706A">
                      <w:pPr>
                        <w:pStyle w:val="Caption"/>
                        <w:jc w:val="center"/>
                        <w:rPr>
                          <w:sz w:val="18"/>
                        </w:rPr>
                      </w:pPr>
                      <w:r w:rsidRPr="0078706A">
                        <w:rPr>
                          <w:sz w:val="18"/>
                        </w:rPr>
                        <w:t>Happy Anniversary!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477144176"/>
          <w:placeholder>
            <w:docPart w:val="CDBA6E6C50204D3BAB607F39F7D6C467"/>
          </w:placeholder>
          <w:temporary/>
          <w:showingPlcHdr/>
          <w15:appearance w15:val="hidden"/>
          <w:text/>
        </w:sdtPr>
        <w:sdtEndPr/>
        <w:sdtContent>
          <w:r>
            <w:t>Volume 1 / Issue 1</w:t>
          </w:r>
        </w:sdtContent>
      </w:sdt>
    </w:p>
    <w:p w:rsidR="00777144" w:rsidRDefault="00920907">
      <w:pPr>
        <w:pStyle w:val="Heading1"/>
      </w:pPr>
      <w:r>
        <w:t xml:space="preserve">MEET the </w:t>
      </w:r>
      <w:r w:rsidR="00994955">
        <w:t>Mahoneys</w:t>
      </w:r>
      <w:bookmarkStart w:id="0" w:name="_GoBack"/>
      <w:bookmarkEnd w:id="0"/>
    </w:p>
    <w:p w:rsidR="00777144" w:rsidRDefault="00E53714">
      <w:r>
        <w:t>Barb and Chris Mahoney</w:t>
      </w:r>
      <w:r w:rsidR="00920907">
        <w:t xml:space="preserve"> </w:t>
      </w:r>
      <w:r w:rsidR="0078706A">
        <w:t xml:space="preserve">wanted to celebrate their </w:t>
      </w:r>
      <w:proofErr w:type="gramStart"/>
      <w:r w:rsidR="0078706A">
        <w:t>10</w:t>
      </w:r>
      <w:r w:rsidR="0078706A">
        <w:rPr>
          <w:vertAlign w:val="superscript"/>
        </w:rPr>
        <w:t xml:space="preserve"> </w:t>
      </w:r>
      <w:r w:rsidR="0078706A">
        <w:t>year</w:t>
      </w:r>
      <w:proofErr w:type="gramEnd"/>
      <w:r w:rsidR="0078706A">
        <w:t xml:space="preserve"> anniversary doing something really special together.  They were on a tight budget and didn’t want to be away from their children for an extended period of time.  Still, they wanted to mark the date doing something very special together. </w:t>
      </w:r>
      <w:r>
        <w:t>R2G</w:t>
      </w:r>
      <w:r w:rsidR="0078706A">
        <w:t xml:space="preserve"> Concierge</w:t>
      </w:r>
      <w:r w:rsidR="00DF5CD4">
        <w:t xml:space="preserve"> came</w:t>
      </w:r>
      <w:r w:rsidR="0078706A">
        <w:t xml:space="preserve"> </w:t>
      </w:r>
      <w:r w:rsidR="00DF5CD4">
        <w:t>to the</w:t>
      </w:r>
      <w:r w:rsidR="0078706A">
        <w:t xml:space="preserve"> rescue.</w:t>
      </w:r>
    </w:p>
    <w:p w:rsidR="00777144" w:rsidRDefault="0078706A">
      <w:pPr>
        <w:pStyle w:val="Heading2"/>
      </w:pPr>
      <w:r>
        <w:t>Introducing</w:t>
      </w:r>
      <w:proofErr w:type="gramStart"/>
      <w:r>
        <w:t>….</w:t>
      </w:r>
      <w:r w:rsidR="00E53714">
        <w:t>R</w:t>
      </w:r>
      <w:proofErr w:type="gramEnd"/>
      <w:r w:rsidR="00E53714">
        <w:t>2G</w:t>
      </w:r>
      <w:r>
        <w:t xml:space="preserve"> Concierge Services!!</w:t>
      </w:r>
    </w:p>
    <w:p w:rsidR="00777144" w:rsidRDefault="00DF5CD4">
      <w:r>
        <w:t xml:space="preserve">Our new </w:t>
      </w:r>
      <w:r w:rsidR="00E53714">
        <w:t>R2G</w:t>
      </w:r>
      <w:r>
        <w:t xml:space="preserve"> Concierge Services can help you with all of your travel details.  </w:t>
      </w:r>
    </w:p>
    <w:p w:rsidR="00DF5CD4" w:rsidRDefault="00DF5CD4" w:rsidP="00DF5CD4">
      <w:pPr>
        <w:pStyle w:val="ListParagraph"/>
        <w:numPr>
          <w:ilvl w:val="0"/>
          <w:numId w:val="2"/>
        </w:numPr>
      </w:pPr>
      <w:r>
        <w:t>Flights</w:t>
      </w:r>
    </w:p>
    <w:p w:rsidR="00DF5CD4" w:rsidRDefault="00DF5CD4" w:rsidP="00DF5CD4">
      <w:pPr>
        <w:pStyle w:val="ListParagraph"/>
        <w:numPr>
          <w:ilvl w:val="0"/>
          <w:numId w:val="2"/>
        </w:numPr>
      </w:pPr>
      <w:r>
        <w:t>Accommodations</w:t>
      </w:r>
    </w:p>
    <w:p w:rsidR="00DF5CD4" w:rsidRDefault="00DF5CD4" w:rsidP="00DF5CD4">
      <w:pPr>
        <w:pStyle w:val="ListParagraph"/>
        <w:numPr>
          <w:ilvl w:val="0"/>
          <w:numId w:val="2"/>
        </w:numPr>
      </w:pPr>
      <w:r>
        <w:t>Vacation Packages</w:t>
      </w:r>
    </w:p>
    <w:p w:rsidR="00DF5CD4" w:rsidRDefault="00DF5CD4" w:rsidP="00DF5CD4">
      <w:pPr>
        <w:pStyle w:val="ListParagraph"/>
        <w:numPr>
          <w:ilvl w:val="0"/>
          <w:numId w:val="2"/>
        </w:numPr>
      </w:pPr>
      <w:r>
        <w:t>Tours, Events, Attractions</w:t>
      </w:r>
    </w:p>
    <w:p w:rsidR="00DF5CD4" w:rsidRDefault="00DF5CD4" w:rsidP="00DF5CD4">
      <w:pPr>
        <w:pStyle w:val="ListParagraph"/>
        <w:numPr>
          <w:ilvl w:val="0"/>
          <w:numId w:val="2"/>
        </w:numPr>
      </w:pPr>
      <w:r>
        <w:t>No travel detail is too small for us handle!</w:t>
      </w:r>
    </w:p>
    <w:p w:rsidR="00777144" w:rsidRDefault="0012219C">
      <w:pPr>
        <w:pStyle w:val="Heading3"/>
      </w:pPr>
      <w:r>
        <w:t xml:space="preserve">Q: </w:t>
      </w:r>
      <w:r w:rsidR="0078706A">
        <w:t>How much does the Q</w:t>
      </w:r>
      <w:r w:rsidR="00E53714">
        <w:t>R2</w:t>
      </w:r>
      <w:r w:rsidR="0078706A">
        <w:t>ST Concierge cost</w:t>
      </w:r>
      <w:r>
        <w:t>?</w:t>
      </w:r>
    </w:p>
    <w:p w:rsidR="00777144" w:rsidRDefault="0012219C">
      <w:r>
        <w:t xml:space="preserve">A: All </w:t>
      </w:r>
      <w:r w:rsidR="00E53714">
        <w:t>R2G</w:t>
      </w:r>
      <w:r w:rsidR="0078706A">
        <w:t xml:space="preserve"> Concierge services are free</w:t>
      </w:r>
      <w:r w:rsidR="00DF5CD4">
        <w:t xml:space="preserve"> to customers</w:t>
      </w:r>
      <w:r>
        <w:t>.</w:t>
      </w:r>
    </w:p>
    <w:p w:rsidR="00777144" w:rsidRDefault="0012219C">
      <w:pPr>
        <w:pStyle w:val="Heading3"/>
      </w:pPr>
      <w:r>
        <w:t xml:space="preserve">Q: </w:t>
      </w:r>
      <w:r w:rsidR="0078706A">
        <w:t xml:space="preserve">How do I contact the </w:t>
      </w:r>
      <w:r w:rsidR="00E53714">
        <w:t>R2G</w:t>
      </w:r>
      <w:r w:rsidR="0078706A">
        <w:t xml:space="preserve"> Concierge?</w:t>
      </w:r>
    </w:p>
    <w:p w:rsidR="00DF5CD4" w:rsidRDefault="0012219C">
      <w:r>
        <w:t xml:space="preserve">A: </w:t>
      </w:r>
      <w:r w:rsidR="0078706A">
        <w:t xml:space="preserve">Phone, Text, Email or Facebook…we do it all, and we do it </w:t>
      </w:r>
      <w:r w:rsidR="00DF5CD4">
        <w:t>24x7.</w:t>
      </w:r>
    </w:p>
    <w:p w:rsidR="00777144" w:rsidRDefault="0078706A">
      <w:r>
        <w:t xml:space="preserve">  To get started, call or text 555-444-1111.</w:t>
      </w:r>
    </w:p>
    <w:p w:rsidR="0078706A" w:rsidRDefault="0012219C">
      <w:pPr>
        <w:pStyle w:val="Quote"/>
      </w:pPr>
      <w:r>
        <w:t>“</w:t>
      </w:r>
      <w:r w:rsidR="0078706A">
        <w:t xml:space="preserve">The </w:t>
      </w:r>
      <w:r w:rsidR="00E53714">
        <w:t>R2G</w:t>
      </w:r>
      <w:r w:rsidR="0078706A">
        <w:t xml:space="preserve"> Concierge helped us plan a spectacular anniversary get away on a shoestring budget.  We spent </w:t>
      </w:r>
      <w:r w:rsidR="00DF5CD4">
        <w:t>our</w:t>
      </w:r>
      <w:r w:rsidR="0078706A">
        <w:t xml:space="preserve"> time together, not </w:t>
      </w:r>
      <w:r w:rsidR="00DF5CD4">
        <w:t xml:space="preserve">on </w:t>
      </w:r>
      <w:r w:rsidR="0078706A">
        <w:t>travel details.</w:t>
      </w:r>
      <w:r>
        <w:t>”</w:t>
      </w:r>
    </w:p>
    <w:p w:rsidR="00777144" w:rsidRDefault="0012219C">
      <w:pPr>
        <w:pStyle w:val="Quote"/>
      </w:pPr>
      <w:r>
        <w:t xml:space="preserve"> – </w:t>
      </w:r>
      <w:r w:rsidR="00E53714">
        <w:t>Chris and Barb Mahoney</w:t>
      </w:r>
    </w:p>
    <w:p w:rsidR="00777144" w:rsidRDefault="0078706A">
      <w:pPr>
        <w:pStyle w:val="Heading1"/>
      </w:pPr>
      <w:r>
        <w:t>Your Life, Your Dreams, Your Time</w:t>
      </w:r>
    </w:p>
    <w:p w:rsidR="00777144" w:rsidRDefault="0078706A" w:rsidP="0078706A">
      <w:pPr>
        <w:rPr>
          <w:noProof/>
        </w:rPr>
      </w:pPr>
      <w:r>
        <w:rPr>
          <w:noProof/>
        </w:rPr>
        <w:t xml:space="preserve">Tell us your vacation dreams and let the </w:t>
      </w:r>
      <w:r w:rsidR="00E53714">
        <w:rPr>
          <w:noProof/>
        </w:rPr>
        <w:t>R2G</w:t>
      </w:r>
      <w:r>
        <w:rPr>
          <w:noProof/>
        </w:rPr>
        <w:t xml:space="preserve"> Concierge </w:t>
      </w:r>
      <w:r w:rsidR="00DF5CD4">
        <w:rPr>
          <w:noProof/>
        </w:rPr>
        <w:t>make the most of what is most precious to you -- your time</w:t>
      </w:r>
      <w:r>
        <w:rPr>
          <w:noProof/>
        </w:rPr>
        <w:t xml:space="preserve">! </w:t>
      </w:r>
    </w:p>
    <w:sectPr w:rsidR="00777144">
      <w:pgSz w:w="12240" w:h="15840"/>
      <w:pgMar w:top="79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0460"/>
    <w:multiLevelType w:val="hybridMultilevel"/>
    <w:tmpl w:val="FEA0C3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5F3D7405"/>
    <w:multiLevelType w:val="hybridMultilevel"/>
    <w:tmpl w:val="5B64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36"/>
    <w:rsid w:val="00103C36"/>
    <w:rsid w:val="0012219C"/>
    <w:rsid w:val="00777144"/>
    <w:rsid w:val="0078706A"/>
    <w:rsid w:val="00920907"/>
    <w:rsid w:val="00994955"/>
    <w:rsid w:val="00DF5CD4"/>
    <w:rsid w:val="00E5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CDE9E-7A0B-4517-B0E7-0782BF8B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lang w:val="en-US" w:eastAsia="ja-JP" w:bidi="ar-SA"/>
        <w14:ligatures w14:val="standard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40"/>
      <w:outlineLvl w:val="0"/>
    </w:pPr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before="12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before="120" w:after="0" w:line="204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7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kern w:val="28"/>
      <w:sz w:val="7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before="240" w:after="600" w:line="240" w:lineRule="auto"/>
    </w:pPr>
    <w:rPr>
      <w:rFonts w:asciiTheme="majorHAnsi" w:eastAsiaTheme="majorEastAsia" w:hAnsiTheme="majorHAnsi" w:cstheme="majorBidi"/>
      <w:color w:val="5A5A5A" w:themeColor="text1" w:themeTint="A5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olor w:val="5A5A5A" w:themeColor="text1" w:themeTint="A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BlockHeading">
    <w:name w:val="Block Heading"/>
    <w:basedOn w:val="Normal"/>
    <w:next w:val="BlockText"/>
    <w:uiPriority w:val="3"/>
    <w:qFormat/>
    <w:pPr>
      <w:spacing w:after="180" w:line="216" w:lineRule="auto"/>
      <w:ind w:left="288" w:right="288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</w:rPr>
  </w:style>
  <w:style w:type="paragraph" w:styleId="Caption">
    <w:name w:val="caption"/>
    <w:basedOn w:val="Normal"/>
    <w:next w:val="Normal"/>
    <w:uiPriority w:val="3"/>
    <w:unhideWhenUsed/>
    <w:qFormat/>
    <w:pPr>
      <w:spacing w:before="120" w:after="0" w:line="240" w:lineRule="auto"/>
    </w:pPr>
    <w:rPr>
      <w:i/>
      <w:iCs/>
      <w:color w:val="595959" w:themeColor="text1" w:themeTint="A6"/>
      <w:sz w:val="14"/>
    </w:rPr>
  </w:style>
  <w:style w:type="paragraph" w:styleId="BlockText">
    <w:name w:val="Block Text"/>
    <w:basedOn w:val="Normal"/>
    <w:uiPriority w:val="3"/>
    <w:unhideWhenUsed/>
    <w:qFormat/>
    <w:pPr>
      <w:spacing w:after="180" w:line="312" w:lineRule="auto"/>
      <w:ind w:left="288" w:right="288"/>
    </w:pPr>
    <w:rPr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E76A1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3"/>
    <w:rPr>
      <w:b/>
      <w:bCs/>
    </w:rPr>
  </w:style>
  <w:style w:type="paragraph" w:styleId="Quote">
    <w:name w:val="Quote"/>
    <w:basedOn w:val="Normal"/>
    <w:next w:val="Normal"/>
    <w:link w:val="QuoteChar"/>
    <w:uiPriority w:val="3"/>
    <w:qFormat/>
    <w:pPr>
      <w:pBdr>
        <w:top w:val="single" w:sz="6" w:space="4" w:color="E76A1D" w:themeColor="accent1"/>
        <w:bottom w:val="single" w:sz="6" w:space="4" w:color="E76A1D" w:themeColor="accent1"/>
      </w:pBdr>
      <w:spacing w:before="200"/>
      <w:ind w:left="864" w:right="864"/>
      <w:jc w:val="center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3"/>
    <w:rPr>
      <w:i/>
      <w:iCs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</w:rPr>
  </w:style>
  <w:style w:type="paragraph" w:styleId="NoSpacing">
    <w:name w:val="No Spacing"/>
    <w:uiPriority w:val="99"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4"/>
    <w:qFormat/>
    <w:pPr>
      <w:spacing w:after="0"/>
    </w:pPr>
  </w:style>
  <w:style w:type="character" w:styleId="Strong">
    <w:name w:val="Strong"/>
    <w:basedOn w:val="DefaultParagraphFont"/>
    <w:uiPriority w:val="22"/>
    <w:unhideWhenUsed/>
    <w:qFormat/>
    <w:rPr>
      <w:b/>
      <w:bCs/>
      <w:color w:val="5A5A5A" w:themeColor="text1" w:themeTint="A5"/>
    </w:rPr>
  </w:style>
  <w:style w:type="paragraph" w:customStyle="1" w:styleId="ContactHeading">
    <w:name w:val="Contact Heading"/>
    <w:basedOn w:val="Normal"/>
    <w:uiPriority w:val="4"/>
    <w:qFormat/>
    <w:pPr>
      <w:spacing w:before="320" w:line="240" w:lineRule="auto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Organization">
    <w:name w:val="Organization"/>
    <w:basedOn w:val="Normal"/>
    <w:uiPriority w:val="3"/>
    <w:qFormat/>
    <w:pPr>
      <w:spacing w:after="0"/>
    </w:pPr>
    <w:rPr>
      <w:rFonts w:asciiTheme="majorHAnsi" w:eastAsiaTheme="majorEastAsia" w:hAnsiTheme="majorHAnsi" w:cstheme="majorBidi"/>
      <w:b/>
      <w:bCs/>
      <w:caps/>
      <w:color w:val="E76A1D" w:themeColor="accen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character" w:customStyle="1" w:styleId="ar01401010112regular1">
    <w:name w:val="ar01401010112regular1"/>
    <w:basedOn w:val="DefaultParagraphFont"/>
    <w:rsid w:val="00920907"/>
    <w:rPr>
      <w:rFonts w:ascii="Arial" w:hAnsi="Arial" w:cs="Arial" w:hint="default"/>
      <w:b/>
      <w:bCs/>
      <w:color w:val="010101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DF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\AppData\Roaming\Microsoft\Templates\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BA6E6C50204D3BAB607F39F7D6C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F9AA6-1CBE-4552-8B52-583AD34EB8BC}"/>
      </w:docPartPr>
      <w:docPartBody>
        <w:p w:rsidR="00E21F7E" w:rsidRDefault="00C2417C">
          <w:pPr>
            <w:pStyle w:val="CDBA6E6C50204D3BAB607F39F7D6C467"/>
          </w:pPr>
          <w:r>
            <w:t>Volume 1 / Issue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7C"/>
    <w:rsid w:val="000250E4"/>
    <w:rsid w:val="0073285E"/>
    <w:rsid w:val="00C2417C"/>
    <w:rsid w:val="00E2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1258628D44483B48A90C3E6327C3F">
    <w:name w:val="2FC1258628D44483B48A90C3E6327C3F"/>
  </w:style>
  <w:style w:type="paragraph" w:customStyle="1" w:styleId="CDBA6E6C50204D3BAB607F39F7D6C467">
    <w:name w:val="CDBA6E6C50204D3BAB607F39F7D6C467"/>
  </w:style>
  <w:style w:type="paragraph" w:customStyle="1" w:styleId="A2C9747398CF4F9D8B443C1FA36F4882">
    <w:name w:val="A2C9747398CF4F9D8B443C1FA36F4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91A0B"/>
      </a:dk2>
      <a:lt2>
        <a:srgbClr val="F5F1E2"/>
      </a:lt2>
      <a:accent1>
        <a:srgbClr val="E76A1D"/>
      </a:accent1>
      <a:accent2>
        <a:srgbClr val="C44221"/>
      </a:accent2>
      <a:accent3>
        <a:srgbClr val="479663"/>
      </a:accent3>
      <a:accent4>
        <a:srgbClr val="3E84A3"/>
      </a:accent4>
      <a:accent5>
        <a:srgbClr val="EDBA3D"/>
      </a:accent5>
      <a:accent6>
        <a:srgbClr val="784869"/>
      </a:accent6>
      <a:hlink>
        <a:srgbClr val="3E84A3"/>
      </a:hlink>
      <a:folHlink>
        <a:srgbClr val="784869"/>
      </a:folHlink>
    </a:clrScheme>
    <a:fontScheme name="Newsletter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670F21B-DF77-455C-A847-B865AD5140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30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Friedrichsen</dc:creator>
  <cp:keywords/>
  <cp:lastModifiedBy>Lisa Friedrichsen</cp:lastModifiedBy>
  <cp:revision>5</cp:revision>
  <cp:lastPrinted>2012-08-02T20:18:00Z</cp:lastPrinted>
  <dcterms:created xsi:type="dcterms:W3CDTF">2013-03-21T20:50:00Z</dcterms:created>
  <dcterms:modified xsi:type="dcterms:W3CDTF">2015-08-25T14:08:00Z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TC032000969991</vt:lpwstr>
  </property>
</Properties>
</file>